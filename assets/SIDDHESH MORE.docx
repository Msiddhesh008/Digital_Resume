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35C861F" w14:textId="77777777" w:rsidTr="00007728">
        <w:trPr>
          <w:trHeight w:hRule="exact" w:val="1800"/>
        </w:trPr>
        <w:tc>
          <w:tcPr>
            <w:tcW w:w="9360" w:type="dxa"/>
            <w:tcMar>
              <w:top w:w="0" w:type="dxa"/>
              <w:bottom w:w="0" w:type="dxa"/>
            </w:tcMar>
          </w:tcPr>
          <w:p w14:paraId="27536135" w14:textId="04AAF4AE" w:rsidR="00692703" w:rsidRPr="00CF1A49" w:rsidRDefault="007C2A7B" w:rsidP="00913946">
            <w:pPr>
              <w:pStyle w:val="Title"/>
            </w:pPr>
            <w:r>
              <w:t>SIDDHESH</w:t>
            </w:r>
            <w:r w:rsidR="00692703" w:rsidRPr="00CF1A49">
              <w:t xml:space="preserve"> </w:t>
            </w:r>
            <w:r>
              <w:rPr>
                <w:rStyle w:val="IntenseEmphasis"/>
              </w:rPr>
              <w:t>MORE</w:t>
            </w:r>
          </w:p>
          <w:p w14:paraId="44C50672" w14:textId="71978582" w:rsidR="00692703" w:rsidRPr="00CF1A49" w:rsidRDefault="00B41D40" w:rsidP="00913946">
            <w:pPr>
              <w:pStyle w:val="ContactInfo"/>
              <w:contextualSpacing w:val="0"/>
            </w:pPr>
            <w:r>
              <w:t xml:space="preserve">A7, R.no-20, Best colony, </w:t>
            </w:r>
            <w:r w:rsidR="002904B1">
              <w:t>Goregaon</w:t>
            </w:r>
            <w:r>
              <w:t>(w)</w:t>
            </w:r>
            <w:r w:rsidR="00692703" w:rsidRPr="00CF1A49">
              <w:t xml:space="preserve"> </w:t>
            </w:r>
            <w:sdt>
              <w:sdtPr>
                <w:alias w:val="Divider dot:"/>
                <w:tag w:val="Divider dot:"/>
                <w:id w:val="-1459182552"/>
                <w:placeholder>
                  <w:docPart w:val="656BCF472BE5491D843321C8D28C2895"/>
                </w:placeholder>
                <w:temporary/>
                <w:showingPlcHdr/>
                <w15:appearance w15:val="hidden"/>
              </w:sdtPr>
              <w:sdtEndPr/>
              <w:sdtContent>
                <w:r w:rsidR="00692703" w:rsidRPr="00CF1A49">
                  <w:t>·</w:t>
                </w:r>
              </w:sdtContent>
            </w:sdt>
            <w:r w:rsidR="00692703" w:rsidRPr="00CF1A49">
              <w:t xml:space="preserve"> </w:t>
            </w:r>
            <w:r>
              <w:t>9892429530</w:t>
            </w:r>
          </w:p>
          <w:p w14:paraId="5595153C" w14:textId="1E86C892" w:rsidR="00692703" w:rsidRPr="00CF1A49" w:rsidRDefault="00CB4FAD" w:rsidP="00913946">
            <w:pPr>
              <w:pStyle w:val="ContactInfoEmphasis"/>
              <w:contextualSpacing w:val="0"/>
            </w:pPr>
            <w:sdt>
              <w:sdtPr>
                <w:alias w:val="Divider dot:"/>
                <w:tag w:val="Divider dot:"/>
                <w:id w:val="953910321"/>
                <w:placeholder>
                  <w:docPart w:val="C20A318CE68A4E94B8CC3D9D73C5265A"/>
                </w:placeholder>
                <w:temporary/>
                <w:showingPlcHdr/>
                <w15:appearance w15:val="hidden"/>
              </w:sdtPr>
              <w:sdtEndPr/>
              <w:sdtContent>
                <w:r w:rsidR="002904B1" w:rsidRPr="00CF1A49">
                  <w:t>·</w:t>
                </w:r>
              </w:sdtContent>
            </w:sdt>
            <w:r w:rsidR="00B41D40">
              <w:t>msiddhesh007@gmail .com</w:t>
            </w:r>
            <w:r w:rsidR="00692703" w:rsidRPr="00CF1A49">
              <w:t xml:space="preserve"> </w:t>
            </w:r>
            <w:sdt>
              <w:sdtPr>
                <w:alias w:val="Divider dot:"/>
                <w:tag w:val="Divider dot:"/>
                <w:id w:val="2000459528"/>
                <w:placeholder>
                  <w:docPart w:val="43120AC930C542C5837D0AC47A878517"/>
                </w:placeholder>
                <w:temporary/>
                <w:showingPlcHdr/>
                <w15:appearance w15:val="hidden"/>
              </w:sdtPr>
              <w:sdtEndPr/>
              <w:sdtContent>
                <w:r w:rsidR="00692703" w:rsidRPr="00CF1A49">
                  <w:t>·</w:t>
                </w:r>
              </w:sdtContent>
            </w:sdt>
            <w:r w:rsidR="00692703" w:rsidRPr="00CF1A49">
              <w:t xml:space="preserve"> </w:t>
            </w:r>
            <w:hyperlink r:id="rId7" w:history="1">
              <w:r w:rsidR="002904B1" w:rsidRPr="002904B1">
                <w:rPr>
                  <w:b w:val="0"/>
                  <w:color w:val="0000FF"/>
                  <w:u w:val="single"/>
                </w:rPr>
                <w:t>www.linkedin.com</w:t>
              </w:r>
            </w:hyperlink>
          </w:p>
        </w:tc>
      </w:tr>
      <w:tr w:rsidR="009571D8" w:rsidRPr="00CF1A49" w14:paraId="489F102C" w14:textId="77777777" w:rsidTr="00692703">
        <w:tc>
          <w:tcPr>
            <w:tcW w:w="9360" w:type="dxa"/>
            <w:tcMar>
              <w:top w:w="432" w:type="dxa"/>
            </w:tcMar>
          </w:tcPr>
          <w:p w14:paraId="1F923F9C" w14:textId="0571A0CD" w:rsidR="001755A8" w:rsidRPr="00CF1A49" w:rsidRDefault="007C2A7B" w:rsidP="00913946">
            <w:pPr>
              <w:contextualSpacing w:val="0"/>
            </w:pPr>
            <w:r>
              <w:t>I am a self-taught developer with a strong eye for innovative design and a keen understanding of techniques geared toward optimum user experience.</w:t>
            </w:r>
            <w:r w:rsidR="00B41D40">
              <w:t xml:space="preserve"> Want to join the organization which can help to achieve my desire to be solution through service to people’s dilemma making it a memorable &amp; worthwhile experience</w:t>
            </w:r>
          </w:p>
        </w:tc>
      </w:tr>
    </w:tbl>
    <w:p w14:paraId="193C5349" w14:textId="77777777" w:rsidR="004E01EB" w:rsidRPr="00CF1A49" w:rsidRDefault="00CB4FAD" w:rsidP="004E01EB">
      <w:pPr>
        <w:pStyle w:val="Heading1"/>
      </w:pPr>
      <w:sdt>
        <w:sdtPr>
          <w:alias w:val="Experience:"/>
          <w:tag w:val="Experience:"/>
          <w:id w:val="-1983300934"/>
          <w:placeholder>
            <w:docPart w:val="E12F9867DBD445529977BA5161BC614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D45F5EF" w14:textId="77777777" w:rsidTr="00D66A52">
        <w:tc>
          <w:tcPr>
            <w:tcW w:w="9355" w:type="dxa"/>
          </w:tcPr>
          <w:p w14:paraId="3A53CF31" w14:textId="3ED6BDC8" w:rsidR="001D0BF1" w:rsidRPr="00CF1A49" w:rsidRDefault="00B41D40" w:rsidP="001D0BF1">
            <w:pPr>
              <w:pStyle w:val="Heading3"/>
              <w:contextualSpacing w:val="0"/>
              <w:outlineLvl w:val="2"/>
            </w:pPr>
            <w:r>
              <w:t>JUNE 2018-Till Date</w:t>
            </w:r>
            <w:r w:rsidR="001D0BF1" w:rsidRPr="00CF1A49">
              <w:t xml:space="preserve"> </w:t>
            </w:r>
          </w:p>
          <w:p w14:paraId="0D255BF8" w14:textId="2F54039C" w:rsidR="001E3120" w:rsidRPr="00CF1A49" w:rsidRDefault="00F376A5" w:rsidP="00AE3EB3">
            <w:pPr>
              <w:pStyle w:val="Heading2"/>
              <w:contextualSpacing w:val="0"/>
              <w:outlineLvl w:val="1"/>
            </w:pPr>
            <w:r>
              <w:t>Flight Officer</w:t>
            </w:r>
            <w:r w:rsidR="001D0BF1" w:rsidRPr="00CF1A49">
              <w:t xml:space="preserve">, </w:t>
            </w:r>
            <w:r w:rsidR="00B41D40">
              <w:rPr>
                <w:rStyle w:val="SubtleReference"/>
              </w:rPr>
              <w:t>ambasad</w:t>
            </w:r>
            <w:r>
              <w:rPr>
                <w:rStyle w:val="SubtleReference"/>
              </w:rPr>
              <w:t>or</w:t>
            </w:r>
            <w:r w:rsidR="00B41D40">
              <w:rPr>
                <w:rStyle w:val="SubtleReference"/>
              </w:rPr>
              <w:t>s sky chef pvt ltd.</w:t>
            </w:r>
          </w:p>
        </w:tc>
      </w:tr>
      <w:tr w:rsidR="00F61DF9" w:rsidRPr="00CF1A49" w14:paraId="2EA8C30F" w14:textId="77777777" w:rsidTr="00F61DF9">
        <w:tc>
          <w:tcPr>
            <w:tcW w:w="9355" w:type="dxa"/>
            <w:tcMar>
              <w:top w:w="216" w:type="dxa"/>
            </w:tcMar>
          </w:tcPr>
          <w:p w14:paraId="2FF8BE8C" w14:textId="61B14C21" w:rsidR="00F61DF9" w:rsidRPr="00CF1A49" w:rsidRDefault="00AE3EB3" w:rsidP="00F61DF9">
            <w:pPr>
              <w:pStyle w:val="Heading3"/>
              <w:contextualSpacing w:val="0"/>
              <w:outlineLvl w:val="2"/>
            </w:pPr>
            <w:r>
              <w:t>DEC 2017</w:t>
            </w:r>
            <w:r w:rsidR="00F61DF9" w:rsidRPr="00CF1A49">
              <w:t xml:space="preserve"> – </w:t>
            </w:r>
            <w:r>
              <w:t>JUNE 2018</w:t>
            </w:r>
          </w:p>
          <w:p w14:paraId="09F8F3AC" w14:textId="5685AF1D" w:rsidR="00F61DF9" w:rsidRDefault="00AE3EB3" w:rsidP="00AE3EB3">
            <w:pPr>
              <w:pStyle w:val="Heading2"/>
              <w:contextualSpacing w:val="0"/>
              <w:outlineLvl w:val="1"/>
            </w:pPr>
            <w:r>
              <w:t>PROCESS ASSISTANCE</w:t>
            </w:r>
            <w:r w:rsidR="00F61DF9" w:rsidRPr="00CF1A49">
              <w:t xml:space="preserve">, </w:t>
            </w:r>
            <w:r>
              <w:rPr>
                <w:rStyle w:val="SubtleReference"/>
              </w:rPr>
              <w:t>amazon.in</w:t>
            </w:r>
          </w:p>
        </w:tc>
      </w:tr>
    </w:tbl>
    <w:sdt>
      <w:sdtPr>
        <w:alias w:val="Education:"/>
        <w:tag w:val="Education:"/>
        <w:id w:val="-1908763273"/>
        <w:placeholder>
          <w:docPart w:val="6F25C801D2AC41FE9087EA6A06A18D4C"/>
        </w:placeholder>
        <w:temporary/>
        <w:showingPlcHdr/>
        <w15:appearance w15:val="hidden"/>
      </w:sdtPr>
      <w:sdtEndPr/>
      <w:sdtContent>
        <w:p w14:paraId="1B4FEB6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5AE9222" w14:textId="77777777" w:rsidTr="00AE3EB3">
        <w:tc>
          <w:tcPr>
            <w:tcW w:w="9290" w:type="dxa"/>
          </w:tcPr>
          <w:p w14:paraId="640740F5" w14:textId="53B17600" w:rsidR="001D0BF1" w:rsidRPr="00CF1A49" w:rsidRDefault="00AE3EB3" w:rsidP="001D0BF1">
            <w:pPr>
              <w:pStyle w:val="Heading3"/>
              <w:contextualSpacing w:val="0"/>
              <w:outlineLvl w:val="2"/>
            </w:pPr>
            <w:r>
              <w:t>may 2021</w:t>
            </w:r>
            <w:r w:rsidR="001D0BF1" w:rsidRPr="00CF1A49">
              <w:t xml:space="preserve"> </w:t>
            </w:r>
          </w:p>
          <w:p w14:paraId="01145FDF" w14:textId="086C1415" w:rsidR="007538DC" w:rsidRPr="00CF1A49" w:rsidRDefault="00AE3EB3" w:rsidP="00AE3EB3">
            <w:pPr>
              <w:pStyle w:val="Heading2"/>
              <w:contextualSpacing w:val="0"/>
              <w:outlineLvl w:val="1"/>
            </w:pPr>
            <w:r>
              <w:t>bsc it, Mumbai University</w:t>
            </w:r>
            <w:r w:rsidR="001D0BF1" w:rsidRPr="00CF1A49">
              <w:t xml:space="preserve">, </w:t>
            </w:r>
            <w:r>
              <w:rPr>
                <w:rStyle w:val="SubtleReference"/>
              </w:rPr>
              <w:t>valia college of science &amp; commerce</w:t>
            </w:r>
          </w:p>
        </w:tc>
      </w:tr>
      <w:tr w:rsidR="00AE3EB3" w:rsidRPr="00CF1A49" w14:paraId="76873FB6" w14:textId="77777777" w:rsidTr="00AE3EB3">
        <w:tc>
          <w:tcPr>
            <w:tcW w:w="9290" w:type="dxa"/>
            <w:tcMar>
              <w:top w:w="216" w:type="dxa"/>
            </w:tcMar>
          </w:tcPr>
          <w:p w14:paraId="516888A8" w14:textId="77777777" w:rsidR="00AE3EB3" w:rsidRPr="00CF1A49" w:rsidRDefault="00AE3EB3" w:rsidP="00AE3EB3">
            <w:pPr>
              <w:pStyle w:val="Heading3"/>
              <w:contextualSpacing w:val="0"/>
              <w:outlineLvl w:val="2"/>
            </w:pPr>
            <w:r>
              <w:t>FEB</w:t>
            </w:r>
            <w:r w:rsidRPr="00CF1A49">
              <w:t xml:space="preserve"> </w:t>
            </w:r>
            <w:r>
              <w:t>2013</w:t>
            </w:r>
          </w:p>
          <w:p w14:paraId="188B3129" w14:textId="0FBC3002" w:rsidR="00AE3EB3" w:rsidRDefault="00AE3EB3" w:rsidP="00AE3EB3">
            <w:pPr>
              <w:pStyle w:val="Heading2"/>
              <w:contextualSpacing w:val="0"/>
              <w:outlineLvl w:val="1"/>
              <w:rPr>
                <w:rStyle w:val="SubtleReference"/>
              </w:rPr>
            </w:pPr>
            <w:r>
              <w:t>HSC State Board</w:t>
            </w:r>
            <w:r w:rsidRPr="00CF1A49">
              <w:t xml:space="preserve">, </w:t>
            </w:r>
            <w:r>
              <w:rPr>
                <w:rStyle w:val="SubtleReference"/>
              </w:rPr>
              <w:t>vidhyanidhi jr college of science &amp; commerce</w:t>
            </w:r>
          </w:p>
          <w:p w14:paraId="418A86C2" w14:textId="77777777" w:rsidR="00AE3EB3" w:rsidRPr="00AE3EB3" w:rsidRDefault="00AE3EB3" w:rsidP="00AE3EB3">
            <w:pPr>
              <w:pStyle w:val="Heading2"/>
              <w:contextualSpacing w:val="0"/>
              <w:outlineLvl w:val="1"/>
              <w:rPr>
                <w:b w:val="0"/>
                <w:smallCaps/>
                <w:color w:val="595959" w:themeColor="text1" w:themeTint="A6"/>
              </w:rPr>
            </w:pPr>
          </w:p>
          <w:p w14:paraId="4D8EFEBC" w14:textId="08BA45A8" w:rsidR="00AE3EB3" w:rsidRPr="00CF1A49" w:rsidRDefault="00AE3EB3" w:rsidP="00AE3EB3">
            <w:pPr>
              <w:pStyle w:val="Heading3"/>
              <w:contextualSpacing w:val="0"/>
              <w:outlineLvl w:val="2"/>
            </w:pPr>
            <w:r>
              <w:t>mar</w:t>
            </w:r>
            <w:r w:rsidRPr="00CF1A49">
              <w:t xml:space="preserve"> </w:t>
            </w:r>
            <w:r>
              <w:t>2011</w:t>
            </w:r>
          </w:p>
          <w:p w14:paraId="3463DFA3" w14:textId="41EF3891" w:rsidR="008C3CCB" w:rsidRPr="008C3CCB" w:rsidRDefault="009F3F1E" w:rsidP="00AE3EB3">
            <w:pPr>
              <w:pStyle w:val="Heading2"/>
              <w:contextualSpacing w:val="0"/>
              <w:outlineLvl w:val="1"/>
              <w:rPr>
                <w:b w:val="0"/>
                <w:smallCaps/>
                <w:color w:val="595959" w:themeColor="text1" w:themeTint="A6"/>
              </w:rPr>
            </w:pPr>
            <w:r>
              <w:t>S</w:t>
            </w:r>
            <w:r w:rsidR="00AE3EB3">
              <w:t>SC State Board</w:t>
            </w:r>
            <w:r w:rsidR="00AE3EB3" w:rsidRPr="00CF1A49">
              <w:t xml:space="preserve">, </w:t>
            </w:r>
            <w:r w:rsidR="00925274">
              <w:rPr>
                <w:rStyle w:val="SubtleReference"/>
              </w:rPr>
              <w:t>RAJRANI MALHOTRA VIDHYALAY</w:t>
            </w:r>
          </w:p>
        </w:tc>
      </w:tr>
    </w:tbl>
    <w:p w14:paraId="7B0A6525" w14:textId="4B22C0E8" w:rsidR="008C3CCB" w:rsidRPr="00CF1A49" w:rsidRDefault="008C3CCB" w:rsidP="008C3CCB">
      <w:pPr>
        <w:pStyle w:val="Heading1"/>
      </w:pPr>
      <w:r>
        <w:t xml:space="preserve">PROFESSIONAL COURSES DONE </w:t>
      </w:r>
    </w:p>
    <w:p w14:paraId="736EF645" w14:textId="01B48455" w:rsidR="008C3CCB" w:rsidRPr="00E725AF" w:rsidRDefault="008C3CCB" w:rsidP="008C3CCB">
      <w:pPr>
        <w:rPr>
          <w:b/>
          <w:bCs/>
          <w:sz w:val="24"/>
          <w:szCs w:val="24"/>
        </w:rPr>
      </w:pPr>
      <w:r w:rsidRPr="00E725AF">
        <w:rPr>
          <w:b/>
          <w:bCs/>
          <w:sz w:val="24"/>
          <w:szCs w:val="24"/>
        </w:rPr>
        <w:t xml:space="preserve">Android Java Masterclass </w:t>
      </w:r>
    </w:p>
    <w:p w14:paraId="509E1172" w14:textId="77777777" w:rsidR="008C3CCB" w:rsidRDefault="008C3CCB" w:rsidP="008C3CCB">
      <w:pPr>
        <w:rPr>
          <w:sz w:val="20"/>
          <w:szCs w:val="20"/>
        </w:rPr>
      </w:pPr>
      <w:r w:rsidRPr="008C3CCB">
        <w:rPr>
          <w:sz w:val="20"/>
          <w:szCs w:val="20"/>
        </w:rPr>
        <w:t>By- Tim Buchalka Source- Udemy</w:t>
      </w:r>
    </w:p>
    <w:p w14:paraId="0C0C9516" w14:textId="77777777" w:rsidR="00AD720A" w:rsidRDefault="00AD720A" w:rsidP="008C3CCB">
      <w:pPr>
        <w:rPr>
          <w:sz w:val="20"/>
          <w:szCs w:val="20"/>
        </w:rPr>
      </w:pPr>
    </w:p>
    <w:p w14:paraId="315BB25C" w14:textId="350E98E7" w:rsidR="008C3CCB" w:rsidRPr="00E725AF" w:rsidRDefault="008C3CCB" w:rsidP="008C3CCB">
      <w:pPr>
        <w:rPr>
          <w:b/>
          <w:bCs/>
          <w:sz w:val="24"/>
          <w:szCs w:val="24"/>
        </w:rPr>
      </w:pPr>
      <w:r w:rsidRPr="00E725AF">
        <w:rPr>
          <w:b/>
          <w:bCs/>
          <w:sz w:val="24"/>
          <w:szCs w:val="24"/>
        </w:rPr>
        <w:t xml:space="preserve">Python Tutorial - Python for Beginners </w:t>
      </w:r>
    </w:p>
    <w:p w14:paraId="58D73A18" w14:textId="6534043E" w:rsidR="008C3CCB" w:rsidRDefault="008C3CCB" w:rsidP="008C3CCB">
      <w:pPr>
        <w:rPr>
          <w:sz w:val="20"/>
          <w:szCs w:val="20"/>
        </w:rPr>
      </w:pPr>
      <w:r w:rsidRPr="00AD720A">
        <w:rPr>
          <w:sz w:val="20"/>
          <w:szCs w:val="20"/>
        </w:rPr>
        <w:t>By- Mosh Hamedani Source- Udemy</w:t>
      </w:r>
    </w:p>
    <w:p w14:paraId="1793A7E0" w14:textId="169BFEB0" w:rsidR="00B13454" w:rsidRDefault="00B13454" w:rsidP="008C3CCB">
      <w:pPr>
        <w:rPr>
          <w:sz w:val="20"/>
          <w:szCs w:val="20"/>
        </w:rPr>
      </w:pPr>
    </w:p>
    <w:p w14:paraId="57B9554B" w14:textId="77777777" w:rsidR="00B13454" w:rsidRPr="00E725AF" w:rsidRDefault="00B13454" w:rsidP="008C3CCB">
      <w:pPr>
        <w:rPr>
          <w:b/>
          <w:bCs/>
        </w:rPr>
      </w:pPr>
      <w:r w:rsidRPr="00E725AF">
        <w:rPr>
          <w:b/>
          <w:bCs/>
        </w:rPr>
        <w:t xml:space="preserve">100 Days of Code - The Complete Python Pro Bootcamp for 2021 </w:t>
      </w:r>
    </w:p>
    <w:p w14:paraId="79867642" w14:textId="2523567A" w:rsidR="00B13454" w:rsidRDefault="00B13454" w:rsidP="008C3CCB">
      <w:pPr>
        <w:rPr>
          <w:sz w:val="20"/>
          <w:szCs w:val="20"/>
        </w:rPr>
      </w:pPr>
      <w:r>
        <w:t>By- Dr Angela Yu Source- Udemy</w:t>
      </w:r>
    </w:p>
    <w:p w14:paraId="21A71A4A" w14:textId="77777777" w:rsidR="002904B1" w:rsidRPr="00AD720A" w:rsidRDefault="002904B1" w:rsidP="008C3CCB">
      <w:pPr>
        <w:rPr>
          <w:sz w:val="18"/>
          <w:szCs w:val="18"/>
        </w:rPr>
      </w:pPr>
    </w:p>
    <w:p w14:paraId="73DE6712" w14:textId="36F18710" w:rsidR="002904B1" w:rsidRPr="00E725AF" w:rsidRDefault="002904B1" w:rsidP="002904B1">
      <w:pPr>
        <w:rPr>
          <w:b/>
          <w:bCs/>
          <w:sz w:val="24"/>
          <w:szCs w:val="24"/>
        </w:rPr>
      </w:pPr>
      <w:r w:rsidRPr="00E725AF">
        <w:rPr>
          <w:b/>
          <w:bCs/>
        </w:rPr>
        <w:t>Python and Flask Bootcamp: Create Websites using Flask!</w:t>
      </w:r>
      <w:r w:rsidRPr="00E725AF">
        <w:rPr>
          <w:b/>
          <w:bCs/>
          <w:sz w:val="24"/>
          <w:szCs w:val="24"/>
        </w:rPr>
        <w:t xml:space="preserve"> </w:t>
      </w:r>
    </w:p>
    <w:p w14:paraId="362511E7" w14:textId="5060DEE6" w:rsidR="002904B1" w:rsidRPr="00AD720A" w:rsidRDefault="002904B1" w:rsidP="002904B1">
      <w:pPr>
        <w:rPr>
          <w:sz w:val="18"/>
          <w:szCs w:val="18"/>
        </w:rPr>
      </w:pPr>
      <w:r w:rsidRPr="00AD720A">
        <w:rPr>
          <w:sz w:val="20"/>
          <w:szCs w:val="20"/>
        </w:rPr>
        <w:t xml:space="preserve">By- </w:t>
      </w:r>
      <w:r w:rsidRPr="002904B1">
        <w:t>Jose Portilla</w:t>
      </w:r>
      <w:r>
        <w:t xml:space="preserve"> </w:t>
      </w:r>
      <w:r w:rsidRPr="00AD720A">
        <w:rPr>
          <w:sz w:val="20"/>
          <w:szCs w:val="20"/>
        </w:rPr>
        <w:t>Source- Udemy</w:t>
      </w:r>
    </w:p>
    <w:p w14:paraId="35D14AAA" w14:textId="0A1BE908" w:rsidR="002904B1" w:rsidRPr="00CF1A49" w:rsidRDefault="002904B1" w:rsidP="002904B1">
      <w:pPr>
        <w:pStyle w:val="Heading1"/>
      </w:pPr>
      <w:r>
        <w:lastRenderedPageBreak/>
        <w:t xml:space="preserve">PRACTIONAR PROJECT </w:t>
      </w:r>
    </w:p>
    <w:p w14:paraId="4EEBB6F2" w14:textId="77777777" w:rsidR="002904B1" w:rsidRPr="00B13454" w:rsidRDefault="002904B1" w:rsidP="002904B1">
      <w:pPr>
        <w:rPr>
          <w:b/>
          <w:bCs/>
        </w:rPr>
      </w:pPr>
      <w:r w:rsidRPr="00B13454">
        <w:rPr>
          <w:b/>
          <w:bCs/>
        </w:rPr>
        <w:t xml:space="preserve">PYTHON </w:t>
      </w:r>
    </w:p>
    <w:p w14:paraId="0E125D87" w14:textId="77777777" w:rsidR="002904B1" w:rsidRDefault="002904B1" w:rsidP="002904B1">
      <w:r>
        <w:t xml:space="preserve">IDE- VS Code Framework- Flask </w:t>
      </w:r>
    </w:p>
    <w:p w14:paraId="594B264B" w14:textId="77777777" w:rsidR="002904B1" w:rsidRDefault="002904B1" w:rsidP="002904B1">
      <w:r>
        <w:t xml:space="preserve">Social Company Blog Basically its social company blog website where user can register, login, create, update, and delete there existing blog posts. Blog post can contain text as well as images. </w:t>
      </w:r>
    </w:p>
    <w:p w14:paraId="7BE99961" w14:textId="00ABA068" w:rsidR="002904B1" w:rsidRDefault="002904B1" w:rsidP="002904B1">
      <w:r>
        <w:t xml:space="preserve">I used Flask framework and SQLite to store update and delete </w:t>
      </w:r>
      <w:r w:rsidR="00B13454">
        <w:t>user’s</w:t>
      </w:r>
      <w:r>
        <w:t xml:space="preserve"> data. </w:t>
      </w:r>
    </w:p>
    <w:p w14:paraId="7CA12FD3" w14:textId="314D9C95" w:rsidR="008C3CCB" w:rsidRDefault="002904B1" w:rsidP="00B13454">
      <w:r>
        <w:t>For design purpose Html and CSS is used.</w:t>
      </w:r>
      <w:r w:rsidR="00B13454">
        <w:t xml:space="preserve"> </w:t>
      </w:r>
    </w:p>
    <w:p w14:paraId="097CC571" w14:textId="7720433B" w:rsidR="00B13454" w:rsidRDefault="00B13454" w:rsidP="00B13454"/>
    <w:p w14:paraId="1DD9BC1D" w14:textId="77777777" w:rsidR="00B13454" w:rsidRPr="00B13454" w:rsidRDefault="00B13454" w:rsidP="00B13454">
      <w:pPr>
        <w:rPr>
          <w:b/>
          <w:bCs/>
        </w:rPr>
      </w:pPr>
      <w:r w:rsidRPr="00B13454">
        <w:rPr>
          <w:b/>
          <w:bCs/>
        </w:rPr>
        <w:t xml:space="preserve">PYTHON </w:t>
      </w:r>
    </w:p>
    <w:p w14:paraId="6F2B55B4" w14:textId="77777777" w:rsidR="00B13454" w:rsidRDefault="00B13454" w:rsidP="00B13454">
      <w:r>
        <w:t xml:space="preserve">IDE- VS Code. Snake Game </w:t>
      </w:r>
    </w:p>
    <w:p w14:paraId="16CAE8F9" w14:textId="77777777" w:rsidR="00B13454" w:rsidRDefault="00B13454" w:rsidP="00B13454">
      <w:r>
        <w:t xml:space="preserve">Its snake game which includes live score according to the snake feeding that will increase size of the snake as well. </w:t>
      </w:r>
    </w:p>
    <w:p w14:paraId="2BC02725" w14:textId="40858481" w:rsidR="00B13454" w:rsidRDefault="00B13454" w:rsidP="00B13454">
      <w:r>
        <w:t>I used turtle’s module.</w:t>
      </w:r>
    </w:p>
    <w:p w14:paraId="5D3913AD" w14:textId="71B4CF07" w:rsidR="00B13454" w:rsidRDefault="00B13454" w:rsidP="00B13454"/>
    <w:p w14:paraId="793AA0AE" w14:textId="77777777" w:rsidR="00B13454" w:rsidRPr="00B13454" w:rsidRDefault="00B13454" w:rsidP="00B13454">
      <w:pPr>
        <w:rPr>
          <w:b/>
          <w:bCs/>
        </w:rPr>
      </w:pPr>
      <w:r w:rsidRPr="00B13454">
        <w:rPr>
          <w:b/>
          <w:bCs/>
        </w:rPr>
        <w:t xml:space="preserve">PYTHON </w:t>
      </w:r>
    </w:p>
    <w:p w14:paraId="1D117234" w14:textId="77777777" w:rsidR="00B13454" w:rsidRDefault="00B13454" w:rsidP="00B13454">
      <w:r>
        <w:t xml:space="preserve">IDE- VS Code Framework- Django. </w:t>
      </w:r>
    </w:p>
    <w:p w14:paraId="41DA64C1" w14:textId="3BE7F997" w:rsidR="00B13454" w:rsidRDefault="00B13454" w:rsidP="00B13454">
      <w:r>
        <w:t xml:space="preserve">Shopping website. It’s a shopping website where user can register, login and add and delete products from cart. </w:t>
      </w:r>
    </w:p>
    <w:p w14:paraId="4077310F" w14:textId="0ACB226F" w:rsidR="00B13454" w:rsidRDefault="00B13454" w:rsidP="00B13454">
      <w:r>
        <w:t>I used Django framework and SQLite to store update and delete user’s data.</w:t>
      </w:r>
    </w:p>
    <w:p w14:paraId="2DF4B81E" w14:textId="688ED6AF" w:rsidR="00B13454" w:rsidRDefault="00B13454" w:rsidP="00B13454"/>
    <w:p w14:paraId="49C12352" w14:textId="77777777" w:rsidR="00B13454" w:rsidRPr="00B13454" w:rsidRDefault="00B13454" w:rsidP="00B13454">
      <w:pPr>
        <w:rPr>
          <w:b/>
          <w:bCs/>
        </w:rPr>
      </w:pPr>
      <w:r w:rsidRPr="00B13454">
        <w:rPr>
          <w:b/>
          <w:bCs/>
        </w:rPr>
        <w:t xml:space="preserve">XML &amp; JAVA </w:t>
      </w:r>
    </w:p>
    <w:p w14:paraId="4B084341" w14:textId="77777777" w:rsidR="00B13454" w:rsidRDefault="00B13454" w:rsidP="00B13454">
      <w:r>
        <w:t xml:space="preserve">IDE- Visual Studio </w:t>
      </w:r>
    </w:p>
    <w:p w14:paraId="4E0C7A2A" w14:textId="77777777" w:rsidR="00B13454" w:rsidRDefault="00B13454" w:rsidP="00B13454">
      <w:r>
        <w:t xml:space="preserve">Instagram Clone it is an android app which has Instagram look alike User Interface. </w:t>
      </w:r>
    </w:p>
    <w:p w14:paraId="4C526C66" w14:textId="77777777" w:rsidR="00B13454" w:rsidRDefault="00B13454" w:rsidP="00B13454">
      <w:r>
        <w:t>I made some visual changes and tried to give glass effect view.</w:t>
      </w:r>
    </w:p>
    <w:p w14:paraId="4ACEEFE9" w14:textId="6A1CF8A7" w:rsidR="00B13454" w:rsidRDefault="00B13454" w:rsidP="00B13454">
      <w:r>
        <w:t>Using constraint and relative layouts accordingly.</w:t>
      </w:r>
    </w:p>
    <w:sdt>
      <w:sdtPr>
        <w:alias w:val="Skills:"/>
        <w:tag w:val="Skills:"/>
        <w:id w:val="-1392877668"/>
        <w:placeholder>
          <w:docPart w:val="A445869E0B294917849593BAF3B9C1CA"/>
        </w:placeholder>
        <w:temporary/>
        <w:showingPlcHdr/>
        <w15:appearance w15:val="hidden"/>
      </w:sdtPr>
      <w:sdtEndPr/>
      <w:sdtContent>
        <w:p w14:paraId="3DA41E9B" w14:textId="4EB4B693"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1705B2B" w14:textId="77777777" w:rsidTr="00CF1A49">
        <w:tc>
          <w:tcPr>
            <w:tcW w:w="4675" w:type="dxa"/>
          </w:tcPr>
          <w:p w14:paraId="5C36F2F4" w14:textId="4853D92A" w:rsidR="001E3120" w:rsidRPr="006E1507" w:rsidRDefault="00E725AF" w:rsidP="006E1507">
            <w:pPr>
              <w:pStyle w:val="ListBullet"/>
              <w:contextualSpacing w:val="0"/>
            </w:pPr>
            <w:r>
              <w:t>Visual thinking and problem solving.</w:t>
            </w:r>
          </w:p>
          <w:p w14:paraId="32C294B8" w14:textId="77777777" w:rsidR="001F4E6D" w:rsidRDefault="00E725AF" w:rsidP="006E1507">
            <w:pPr>
              <w:pStyle w:val="ListBullet"/>
              <w:contextualSpacing w:val="0"/>
            </w:pPr>
            <w:r>
              <w:t>Teamwork and collaboration.</w:t>
            </w:r>
          </w:p>
          <w:p w14:paraId="431361E4" w14:textId="3B1FFE51" w:rsidR="00E725AF" w:rsidRPr="006E1507" w:rsidRDefault="00E725AF" w:rsidP="006E1507">
            <w:pPr>
              <w:pStyle w:val="ListBullet"/>
              <w:contextualSpacing w:val="0"/>
            </w:pPr>
            <w:r>
              <w:t>Professionalism and strong work ethic</w:t>
            </w:r>
          </w:p>
        </w:tc>
        <w:tc>
          <w:tcPr>
            <w:tcW w:w="4675" w:type="dxa"/>
            <w:tcMar>
              <w:left w:w="360" w:type="dxa"/>
            </w:tcMar>
          </w:tcPr>
          <w:p w14:paraId="651701E0" w14:textId="47809F85" w:rsidR="00E725AF" w:rsidRPr="006E1507" w:rsidRDefault="00E725AF" w:rsidP="00E725AF">
            <w:pPr>
              <w:pStyle w:val="ListBullet"/>
              <w:contextualSpacing w:val="0"/>
            </w:pPr>
            <w:r>
              <w:t>Leadership</w:t>
            </w:r>
          </w:p>
          <w:p w14:paraId="4F61BAE0" w14:textId="02687045" w:rsidR="001E3120" w:rsidRPr="006E1507" w:rsidRDefault="00E725AF" w:rsidP="006E1507">
            <w:pPr>
              <w:pStyle w:val="ListBullet"/>
              <w:contextualSpacing w:val="0"/>
            </w:pPr>
            <w:r>
              <w:t xml:space="preserve">Enthusiastic </w:t>
            </w:r>
          </w:p>
          <w:p w14:paraId="734B0E4B" w14:textId="3DFD8DED" w:rsidR="001E3120" w:rsidRPr="006E1507" w:rsidRDefault="001E3120" w:rsidP="00E725AF">
            <w:pPr>
              <w:pStyle w:val="ListBullet"/>
              <w:numPr>
                <w:ilvl w:val="0"/>
                <w:numId w:val="0"/>
              </w:numPr>
              <w:ind w:left="360"/>
              <w:contextualSpacing w:val="0"/>
            </w:pPr>
          </w:p>
        </w:tc>
      </w:tr>
    </w:tbl>
    <w:bookmarkStart w:id="0" w:name="_Hlk99289346" w:displacedByCustomXml="next"/>
    <w:sdt>
      <w:sdtPr>
        <w:alias w:val="Activities:"/>
        <w:tag w:val="Activities:"/>
        <w:id w:val="1223332893"/>
        <w:placeholder>
          <w:docPart w:val="5D3A40A181694B49AF42C2180050AB0F"/>
        </w:placeholder>
        <w:temporary/>
        <w:showingPlcHdr/>
        <w15:appearance w15:val="hidden"/>
      </w:sdtPr>
      <w:sdtEndPr/>
      <w:sdtContent>
        <w:p w14:paraId="6E664747" w14:textId="77777777" w:rsidR="00AD782D" w:rsidRPr="00CF1A49" w:rsidRDefault="0062312F" w:rsidP="0062312F">
          <w:pPr>
            <w:pStyle w:val="Heading1"/>
          </w:pPr>
          <w:r w:rsidRPr="00CF1A49">
            <w:t>Activities</w:t>
          </w:r>
        </w:p>
      </w:sdtContent>
    </w:sdt>
    <w:p w14:paraId="64C953A5" w14:textId="7B9DC519" w:rsidR="00B51D1B" w:rsidRDefault="008C3CCB" w:rsidP="008C3CCB">
      <w:r>
        <w:t xml:space="preserve">1st place Quiz Competition and 2nd place in Poster Making in Digital </w:t>
      </w:r>
      <w:r w:rsidR="00E725AF">
        <w:t>India,</w:t>
      </w:r>
      <w:r>
        <w:t xml:space="preserve"> 3rd place in Tattoo Making in cultural festival</w:t>
      </w:r>
      <w:bookmarkEnd w:id="0"/>
    </w:p>
    <w:p w14:paraId="6E9F4890" w14:textId="6FAFBF82" w:rsidR="001A07F0" w:rsidRDefault="001A07F0" w:rsidP="008C3CCB"/>
    <w:p w14:paraId="60BB1324" w14:textId="70D24CC8" w:rsidR="001A07F0" w:rsidRPr="00CF1A49" w:rsidRDefault="001A07F0" w:rsidP="001A07F0">
      <w:pPr>
        <w:pStyle w:val="Heading1"/>
      </w:pPr>
      <w:r>
        <w:t>DECLERATION</w:t>
      </w:r>
    </w:p>
    <w:p w14:paraId="03DA4385" w14:textId="2A74EA1E" w:rsidR="001A07F0" w:rsidRPr="006E1507" w:rsidRDefault="001A07F0" w:rsidP="001A07F0">
      <w:r>
        <w:t>I hereby affirm that the information in this document is accurate and true to the best of my knowledge.</w:t>
      </w:r>
    </w:p>
    <w:p w14:paraId="4452E087" w14:textId="77777777" w:rsidR="001A07F0" w:rsidRPr="006E1507" w:rsidRDefault="001A07F0" w:rsidP="008C3CCB"/>
    <w:sectPr w:rsidR="001A07F0"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C66E2" w14:textId="77777777" w:rsidR="00CB4FAD" w:rsidRDefault="00CB4FAD" w:rsidP="0068194B">
      <w:r>
        <w:separator/>
      </w:r>
    </w:p>
    <w:p w14:paraId="33E3B1A3" w14:textId="77777777" w:rsidR="00CB4FAD" w:rsidRDefault="00CB4FAD"/>
    <w:p w14:paraId="41228345" w14:textId="77777777" w:rsidR="00CB4FAD" w:rsidRDefault="00CB4FAD"/>
  </w:endnote>
  <w:endnote w:type="continuationSeparator" w:id="0">
    <w:p w14:paraId="401E7A5C" w14:textId="77777777" w:rsidR="00CB4FAD" w:rsidRDefault="00CB4FAD" w:rsidP="0068194B">
      <w:r>
        <w:continuationSeparator/>
      </w:r>
    </w:p>
    <w:p w14:paraId="6C48E274" w14:textId="77777777" w:rsidR="00CB4FAD" w:rsidRDefault="00CB4FAD"/>
    <w:p w14:paraId="43245D79" w14:textId="77777777" w:rsidR="00CB4FAD" w:rsidRDefault="00CB4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B2447FF"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0FBF" w14:textId="77777777" w:rsidR="00CB4FAD" w:rsidRDefault="00CB4FAD" w:rsidP="0068194B">
      <w:r>
        <w:separator/>
      </w:r>
    </w:p>
    <w:p w14:paraId="232F0E8C" w14:textId="77777777" w:rsidR="00CB4FAD" w:rsidRDefault="00CB4FAD"/>
    <w:p w14:paraId="5F4DC396" w14:textId="77777777" w:rsidR="00CB4FAD" w:rsidRDefault="00CB4FAD"/>
  </w:footnote>
  <w:footnote w:type="continuationSeparator" w:id="0">
    <w:p w14:paraId="6F410F7D" w14:textId="77777777" w:rsidR="00CB4FAD" w:rsidRDefault="00CB4FAD" w:rsidP="0068194B">
      <w:r>
        <w:continuationSeparator/>
      </w:r>
    </w:p>
    <w:p w14:paraId="2DFC1F41" w14:textId="77777777" w:rsidR="00CB4FAD" w:rsidRDefault="00CB4FAD"/>
    <w:p w14:paraId="3C47C95F" w14:textId="77777777" w:rsidR="00CB4FAD" w:rsidRDefault="00CB4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97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911FD7C" wp14:editId="6236483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1638598"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7B"/>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A07F0"/>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04B1"/>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2A"/>
    <w:rsid w:val="0074403D"/>
    <w:rsid w:val="00746D44"/>
    <w:rsid w:val="007538DC"/>
    <w:rsid w:val="00757803"/>
    <w:rsid w:val="0079206B"/>
    <w:rsid w:val="00796076"/>
    <w:rsid w:val="007C0566"/>
    <w:rsid w:val="007C2A7B"/>
    <w:rsid w:val="007C606B"/>
    <w:rsid w:val="007E6A61"/>
    <w:rsid w:val="00801140"/>
    <w:rsid w:val="00803404"/>
    <w:rsid w:val="00834955"/>
    <w:rsid w:val="00855B59"/>
    <w:rsid w:val="00860461"/>
    <w:rsid w:val="0086487C"/>
    <w:rsid w:val="00870B20"/>
    <w:rsid w:val="008829F8"/>
    <w:rsid w:val="00885897"/>
    <w:rsid w:val="008A6538"/>
    <w:rsid w:val="008C3CCB"/>
    <w:rsid w:val="008C7056"/>
    <w:rsid w:val="008F3B14"/>
    <w:rsid w:val="00901899"/>
    <w:rsid w:val="0090344B"/>
    <w:rsid w:val="00905715"/>
    <w:rsid w:val="0091321E"/>
    <w:rsid w:val="00913946"/>
    <w:rsid w:val="00925274"/>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3F1E"/>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20A"/>
    <w:rsid w:val="00AD782D"/>
    <w:rsid w:val="00AE3EB3"/>
    <w:rsid w:val="00AE7650"/>
    <w:rsid w:val="00B10EBE"/>
    <w:rsid w:val="00B13454"/>
    <w:rsid w:val="00B236F1"/>
    <w:rsid w:val="00B41D40"/>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B4FAD"/>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4847"/>
    <w:rsid w:val="00E50835"/>
    <w:rsid w:val="00E5632B"/>
    <w:rsid w:val="00E70240"/>
    <w:rsid w:val="00E71E6B"/>
    <w:rsid w:val="00E725AF"/>
    <w:rsid w:val="00E81CC5"/>
    <w:rsid w:val="00E85A87"/>
    <w:rsid w:val="00E85B4A"/>
    <w:rsid w:val="00E9528E"/>
    <w:rsid w:val="00E97168"/>
    <w:rsid w:val="00EA5099"/>
    <w:rsid w:val="00EC1351"/>
    <w:rsid w:val="00EC4CBF"/>
    <w:rsid w:val="00EE2CA8"/>
    <w:rsid w:val="00EF17E8"/>
    <w:rsid w:val="00EF51D9"/>
    <w:rsid w:val="00F12167"/>
    <w:rsid w:val="00F130DD"/>
    <w:rsid w:val="00F24884"/>
    <w:rsid w:val="00F376A5"/>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2B1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iddhesh-more-4b343720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dhesh%20Mor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BCF472BE5491D843321C8D28C2895"/>
        <w:category>
          <w:name w:val="General"/>
          <w:gallery w:val="placeholder"/>
        </w:category>
        <w:types>
          <w:type w:val="bbPlcHdr"/>
        </w:types>
        <w:behaviors>
          <w:behavior w:val="content"/>
        </w:behaviors>
        <w:guid w:val="{4F12254B-9E6B-4E33-9E4C-CF63BBD034A7}"/>
      </w:docPartPr>
      <w:docPartBody>
        <w:p w:rsidR="000E7EB5" w:rsidRDefault="000E7EB5">
          <w:pPr>
            <w:pStyle w:val="656BCF472BE5491D843321C8D28C2895"/>
          </w:pPr>
          <w:r w:rsidRPr="00CF1A49">
            <w:t>·</w:t>
          </w:r>
        </w:p>
      </w:docPartBody>
    </w:docPart>
    <w:docPart>
      <w:docPartPr>
        <w:name w:val="43120AC930C542C5837D0AC47A878517"/>
        <w:category>
          <w:name w:val="General"/>
          <w:gallery w:val="placeholder"/>
        </w:category>
        <w:types>
          <w:type w:val="bbPlcHdr"/>
        </w:types>
        <w:behaviors>
          <w:behavior w:val="content"/>
        </w:behaviors>
        <w:guid w:val="{B7831FB5-4560-4B4E-A986-EDCB39A02A75}"/>
      </w:docPartPr>
      <w:docPartBody>
        <w:p w:rsidR="000E7EB5" w:rsidRDefault="000E7EB5">
          <w:pPr>
            <w:pStyle w:val="43120AC930C542C5837D0AC47A878517"/>
          </w:pPr>
          <w:r w:rsidRPr="00CF1A49">
            <w:t>·</w:t>
          </w:r>
        </w:p>
      </w:docPartBody>
    </w:docPart>
    <w:docPart>
      <w:docPartPr>
        <w:name w:val="E12F9867DBD445529977BA5161BC614A"/>
        <w:category>
          <w:name w:val="General"/>
          <w:gallery w:val="placeholder"/>
        </w:category>
        <w:types>
          <w:type w:val="bbPlcHdr"/>
        </w:types>
        <w:behaviors>
          <w:behavior w:val="content"/>
        </w:behaviors>
        <w:guid w:val="{59C0555A-CF60-4057-B684-42A8AD3D789E}"/>
      </w:docPartPr>
      <w:docPartBody>
        <w:p w:rsidR="000E7EB5" w:rsidRDefault="000E7EB5">
          <w:pPr>
            <w:pStyle w:val="E12F9867DBD445529977BA5161BC614A"/>
          </w:pPr>
          <w:r w:rsidRPr="00CF1A49">
            <w:t>Experience</w:t>
          </w:r>
        </w:p>
      </w:docPartBody>
    </w:docPart>
    <w:docPart>
      <w:docPartPr>
        <w:name w:val="6F25C801D2AC41FE9087EA6A06A18D4C"/>
        <w:category>
          <w:name w:val="General"/>
          <w:gallery w:val="placeholder"/>
        </w:category>
        <w:types>
          <w:type w:val="bbPlcHdr"/>
        </w:types>
        <w:behaviors>
          <w:behavior w:val="content"/>
        </w:behaviors>
        <w:guid w:val="{B1DBDE4D-795B-4916-B263-93150ACDF0E5}"/>
      </w:docPartPr>
      <w:docPartBody>
        <w:p w:rsidR="000E7EB5" w:rsidRDefault="000E7EB5">
          <w:pPr>
            <w:pStyle w:val="6F25C801D2AC41FE9087EA6A06A18D4C"/>
          </w:pPr>
          <w:r w:rsidRPr="00CF1A49">
            <w:t>Education</w:t>
          </w:r>
        </w:p>
      </w:docPartBody>
    </w:docPart>
    <w:docPart>
      <w:docPartPr>
        <w:name w:val="A445869E0B294917849593BAF3B9C1CA"/>
        <w:category>
          <w:name w:val="General"/>
          <w:gallery w:val="placeholder"/>
        </w:category>
        <w:types>
          <w:type w:val="bbPlcHdr"/>
        </w:types>
        <w:behaviors>
          <w:behavior w:val="content"/>
        </w:behaviors>
        <w:guid w:val="{59141075-5FC5-4D97-BEE6-AF918832747E}"/>
      </w:docPartPr>
      <w:docPartBody>
        <w:p w:rsidR="000E7EB5" w:rsidRDefault="000E7EB5">
          <w:pPr>
            <w:pStyle w:val="A445869E0B294917849593BAF3B9C1CA"/>
          </w:pPr>
          <w:r w:rsidRPr="00CF1A49">
            <w:t>Skills</w:t>
          </w:r>
        </w:p>
      </w:docPartBody>
    </w:docPart>
    <w:docPart>
      <w:docPartPr>
        <w:name w:val="5D3A40A181694B49AF42C2180050AB0F"/>
        <w:category>
          <w:name w:val="General"/>
          <w:gallery w:val="placeholder"/>
        </w:category>
        <w:types>
          <w:type w:val="bbPlcHdr"/>
        </w:types>
        <w:behaviors>
          <w:behavior w:val="content"/>
        </w:behaviors>
        <w:guid w:val="{68C28376-7A67-4CDB-98E0-218CDB30420F}"/>
      </w:docPartPr>
      <w:docPartBody>
        <w:p w:rsidR="000E7EB5" w:rsidRDefault="000E7EB5">
          <w:pPr>
            <w:pStyle w:val="5D3A40A181694B49AF42C2180050AB0F"/>
          </w:pPr>
          <w:r w:rsidRPr="00CF1A49">
            <w:t>Activities</w:t>
          </w:r>
        </w:p>
      </w:docPartBody>
    </w:docPart>
    <w:docPart>
      <w:docPartPr>
        <w:name w:val="C20A318CE68A4E94B8CC3D9D73C5265A"/>
        <w:category>
          <w:name w:val="General"/>
          <w:gallery w:val="placeholder"/>
        </w:category>
        <w:types>
          <w:type w:val="bbPlcHdr"/>
        </w:types>
        <w:behaviors>
          <w:behavior w:val="content"/>
        </w:behaviors>
        <w:guid w:val="{32D3EF5C-6CAA-4165-945E-87B71BD83F3C}"/>
      </w:docPartPr>
      <w:docPartBody>
        <w:p w:rsidR="00A609E9" w:rsidRDefault="008A5B76" w:rsidP="008A5B76">
          <w:pPr>
            <w:pStyle w:val="C20A318CE68A4E94B8CC3D9D73C5265A"/>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B5"/>
    <w:rsid w:val="000E7EB5"/>
    <w:rsid w:val="0021019F"/>
    <w:rsid w:val="00266420"/>
    <w:rsid w:val="005001AC"/>
    <w:rsid w:val="008A5B76"/>
    <w:rsid w:val="00A609E9"/>
    <w:rsid w:val="00F3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A318CE68A4E94B8CC3D9D73C5265A">
    <w:name w:val="C20A318CE68A4E94B8CC3D9D73C5265A"/>
    <w:rsid w:val="008A5B76"/>
  </w:style>
  <w:style w:type="character" w:styleId="IntenseEmphasis">
    <w:name w:val="Intense Emphasis"/>
    <w:basedOn w:val="DefaultParagraphFont"/>
    <w:uiPriority w:val="2"/>
    <w:rPr>
      <w:b/>
      <w:iCs/>
      <w:color w:val="262626" w:themeColor="text1" w:themeTint="D9"/>
    </w:rPr>
  </w:style>
  <w:style w:type="paragraph" w:customStyle="1" w:styleId="656BCF472BE5491D843321C8D28C2895">
    <w:name w:val="656BCF472BE5491D843321C8D28C2895"/>
  </w:style>
  <w:style w:type="paragraph" w:customStyle="1" w:styleId="43120AC930C542C5837D0AC47A878517">
    <w:name w:val="43120AC930C542C5837D0AC47A878517"/>
  </w:style>
  <w:style w:type="paragraph" w:customStyle="1" w:styleId="E12F9867DBD445529977BA5161BC614A">
    <w:name w:val="E12F9867DBD445529977BA5161BC614A"/>
  </w:style>
  <w:style w:type="character" w:styleId="SubtleReference">
    <w:name w:val="Subtle Reference"/>
    <w:basedOn w:val="DefaultParagraphFont"/>
    <w:uiPriority w:val="10"/>
    <w:qFormat/>
    <w:rPr>
      <w:b/>
      <w:caps w:val="0"/>
      <w:smallCaps/>
      <w:color w:val="595959" w:themeColor="text1" w:themeTint="A6"/>
    </w:rPr>
  </w:style>
  <w:style w:type="paragraph" w:customStyle="1" w:styleId="6F25C801D2AC41FE9087EA6A06A18D4C">
    <w:name w:val="6F25C801D2AC41FE9087EA6A06A18D4C"/>
  </w:style>
  <w:style w:type="paragraph" w:customStyle="1" w:styleId="A445869E0B294917849593BAF3B9C1CA">
    <w:name w:val="A445869E0B294917849593BAF3B9C1CA"/>
  </w:style>
  <w:style w:type="paragraph" w:customStyle="1" w:styleId="5D3A40A181694B49AF42C2180050AB0F">
    <w:name w:val="5D3A40A181694B49AF42C2180050AB0F"/>
  </w:style>
  <w:style w:type="paragraph" w:customStyle="1" w:styleId="CA3A296A3762484FB5E25D76319D0798">
    <w:name w:val="CA3A296A3762484FB5E25D76319D0798"/>
    <w:rsid w:val="00F35753"/>
  </w:style>
  <w:style w:type="paragraph" w:customStyle="1" w:styleId="3CAE6ECDFE45464FAF07D16C75F43CCF">
    <w:name w:val="3CAE6ECDFE45464FAF07D16C75F43CCF"/>
    <w:rsid w:val="00F35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2022-03-25T00:55:00Z</dcterms:created>
  <dcterms:modified xsi:type="dcterms:W3CDTF">2022-04-01T01:21:00Z</dcterms:modified>
  <cp:category/>
</cp:coreProperties>
</file>